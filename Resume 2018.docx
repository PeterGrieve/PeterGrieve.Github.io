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DA22D" w14:textId="77777777" w:rsidR="00816216" w:rsidRDefault="00D252E9" w:rsidP="00141A4C">
      <w:pPr>
        <w:pStyle w:val="Title"/>
      </w:pPr>
      <w:r>
        <w:t>Peter A. Grieve</w:t>
      </w:r>
    </w:p>
    <w:p w14:paraId="42735677" w14:textId="77777777" w:rsidR="00D252E9" w:rsidRPr="00D252E9" w:rsidRDefault="00D252E9" w:rsidP="00D252E9">
      <w:pPr>
        <w:contextualSpacing/>
        <w:rPr>
          <w:rStyle w:val="Hyperlink"/>
          <w:color w:val="404040" w:themeColor="text1" w:themeTint="BF"/>
          <w:u w:val="none"/>
        </w:rPr>
      </w:pPr>
      <w:r>
        <w:t>15 Nantucket Ct, Dover, NH, 03820</w:t>
      </w:r>
      <w:r w:rsidR="00141A4C">
        <w:t> | </w:t>
      </w:r>
      <w:r>
        <w:t>603-988-9319</w:t>
      </w:r>
      <w:r w:rsidR="00141A4C">
        <w:t> | </w:t>
      </w:r>
      <w:hyperlink r:id="rId8" w:history="1">
        <w:r w:rsidRPr="00601B95">
          <w:rPr>
            <w:rStyle w:val="Hyperlink"/>
          </w:rPr>
          <w:t>petergrieve33@gmail.com</w:t>
        </w:r>
      </w:hyperlink>
      <w:r>
        <w:t xml:space="preserve"> | </w:t>
      </w:r>
      <w:hyperlink r:id="rId9" w:history="1">
        <w:r w:rsidRPr="00E45B6D">
          <w:rPr>
            <w:rStyle w:val="Hyperlink"/>
            <w:rFonts w:ascii="Century Gothic" w:hAnsi="Century Gothic"/>
            <w:sz w:val="16"/>
            <w:szCs w:val="16"/>
          </w:rPr>
          <w:t>https://petergrieve.github.io/</w:t>
        </w:r>
      </w:hyperlink>
      <w:r>
        <w:rPr>
          <w:rStyle w:val="Hyperlink"/>
          <w:rFonts w:ascii="Century Gothic" w:hAnsi="Century Gothic"/>
          <w:sz w:val="16"/>
          <w:szCs w:val="16"/>
        </w:rPr>
        <w:t xml:space="preserve"> </w:t>
      </w:r>
    </w:p>
    <w:p w14:paraId="5DC8DCF5" w14:textId="77777777" w:rsidR="00D252E9" w:rsidRDefault="00D252E9" w:rsidP="00D252E9">
      <w:pPr>
        <w:contextualSpacing/>
        <w:jc w:val="right"/>
        <w:rPr>
          <w:rFonts w:ascii="Century Gothic" w:hAnsi="Century Gothic"/>
          <w:sz w:val="16"/>
          <w:szCs w:val="16"/>
        </w:rPr>
      </w:pPr>
    </w:p>
    <w:p w14:paraId="7DD19903" w14:textId="77777777" w:rsidR="00141A4C" w:rsidRDefault="00D252E9" w:rsidP="00141A4C">
      <w:hyperlink r:id="rId10" w:history="1">
        <w:r w:rsidRPr="00601B95">
          <w:rPr>
            <w:rStyle w:val="Hyperlink"/>
            <w:rFonts w:ascii="Century Gothic" w:hAnsi="Century Gothic" w:cs="Segoe UI"/>
            <w:sz w:val="16"/>
            <w:szCs w:val="16"/>
          </w:rPr>
          <w:t>https://www.linkedin.com/in/peter-grieve-73687516a</w:t>
        </w:r>
      </w:hyperlink>
    </w:p>
    <w:p w14:paraId="6CE80B83" w14:textId="77777777" w:rsidR="006270A9" w:rsidRDefault="00871FCB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A5E7CABD5B446C9BA5D5E9ED326703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D0E9182" w14:textId="77777777" w:rsidR="006270A9" w:rsidRDefault="00D252E9">
      <w:r>
        <w:t>To obtain a position at a professional web or software development company.</w:t>
      </w:r>
    </w:p>
    <w:sdt>
      <w:sdtPr>
        <w:alias w:val="Education:"/>
        <w:tag w:val="Education:"/>
        <w:id w:val="807127995"/>
        <w:placeholder>
          <w:docPart w:val="24376AADF002493B95595E40D7494AC7"/>
        </w:placeholder>
        <w:temporary/>
        <w:showingPlcHdr/>
        <w15:appearance w15:val="hidden"/>
      </w:sdtPr>
      <w:sdtEndPr/>
      <w:sdtContent>
        <w:p w14:paraId="52F0F7E0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01622971" w14:textId="77777777" w:rsidR="00867A47" w:rsidRDefault="00867A47" w:rsidP="00867A47">
      <w:r>
        <w:t>6/4/2018 – 12/3/2018 | UNH Coding Bootcamp | Certificate of Completion</w:t>
      </w:r>
    </w:p>
    <w:p w14:paraId="2DDC7818" w14:textId="77777777" w:rsidR="00867A47" w:rsidRDefault="00867A47" w:rsidP="00867A47">
      <w:r>
        <w:t xml:space="preserve">9/2014 – 5/2017 | NHTI, Concord’s Community College | </w:t>
      </w:r>
      <w:proofErr w:type="gramStart"/>
      <w:r>
        <w:t>Associate’s Degree</w:t>
      </w:r>
      <w:proofErr w:type="gramEnd"/>
      <w:r>
        <w:t xml:space="preserve"> in Animation and Game Graphic Programming</w:t>
      </w:r>
    </w:p>
    <w:p w14:paraId="7DF7F25B" w14:textId="77777777" w:rsidR="00867A47" w:rsidRPr="00867A47" w:rsidRDefault="00867A47" w:rsidP="00867A47">
      <w:r>
        <w:t xml:space="preserve">2010 – 2014 | Dover High School | </w:t>
      </w:r>
      <w:r w:rsidR="00CF5FA6">
        <w:t>Diploma</w:t>
      </w:r>
    </w:p>
    <w:sdt>
      <w:sdtPr>
        <w:alias w:val="Skills &amp; Abilities:"/>
        <w:tag w:val="Skills &amp; Abilities:"/>
        <w:id w:val="458624136"/>
        <w:placeholder>
          <w:docPart w:val="6AD2EE748079413CB3936A92B2BB8766"/>
        </w:placeholder>
        <w:temporary/>
        <w:showingPlcHdr/>
        <w15:appearance w15:val="hidden"/>
      </w:sdtPr>
      <w:sdtEndPr/>
      <w:sdtContent>
        <w:p w14:paraId="2C1976E5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67F30BBA" w14:textId="77777777" w:rsidR="006270A9" w:rsidRDefault="00867A47">
      <w:pPr>
        <w:pStyle w:val="Heading2"/>
      </w:pPr>
      <w:r>
        <w:t>Skills</w:t>
      </w:r>
    </w:p>
    <w:p w14:paraId="7215C4EB" w14:textId="77777777" w:rsidR="006270A9" w:rsidRDefault="00CF5FA6">
      <w:pPr>
        <w:pStyle w:val="ListBullet"/>
      </w:pPr>
      <w:r>
        <w:t>Full-stack Web Development, Web-page Design, Physics Programming, Programming Data Structures, Windows Programming, Programming with SQL Servers, Basic Networking, Writing Progress Reports, Constructing Power Point Presentations</w:t>
      </w:r>
    </w:p>
    <w:p w14:paraId="48307038" w14:textId="77777777" w:rsidR="006270A9" w:rsidRDefault="00867A47">
      <w:pPr>
        <w:pStyle w:val="Heading2"/>
      </w:pPr>
      <w:r>
        <w:t>Languages</w:t>
      </w:r>
    </w:p>
    <w:p w14:paraId="054DF023" w14:textId="77777777" w:rsidR="006270A9" w:rsidRDefault="00CF5FA6" w:rsidP="00CF5FA6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pPr>
      <w:r>
        <w:t>C#, C++, JavaScript, HTML</w:t>
      </w:r>
    </w:p>
    <w:p w14:paraId="1A020F63" w14:textId="77777777" w:rsidR="006270A9" w:rsidRDefault="00867A47">
      <w:pPr>
        <w:pStyle w:val="Heading2"/>
      </w:pPr>
      <w:r>
        <w:t>Technologies</w:t>
      </w:r>
    </w:p>
    <w:p w14:paraId="5C1503EF" w14:textId="77777777" w:rsidR="006270A9" w:rsidRDefault="00CF5FA6" w:rsidP="00867A47">
      <w:pPr>
        <w:pStyle w:val="ListBullet"/>
      </w:pPr>
      <w:r>
        <w:t xml:space="preserve">Adobe Photoshop, CSS, </w:t>
      </w:r>
      <w:proofErr w:type="spellStart"/>
      <w:r>
        <w:t>JQuery</w:t>
      </w:r>
      <w:proofErr w:type="spellEnd"/>
      <w:r>
        <w:t xml:space="preserve">, AJAX, Firebase, Node.js, </w:t>
      </w:r>
      <w:proofErr w:type="spellStart"/>
      <w:r>
        <w:t>mySQL</w:t>
      </w:r>
      <w:proofErr w:type="spellEnd"/>
      <w:r>
        <w:t xml:space="preserve">, Express, Handlebars.js, </w:t>
      </w:r>
      <w:proofErr w:type="spellStart"/>
      <w:r>
        <w:t>Sequelize</w:t>
      </w:r>
      <w:proofErr w:type="spellEnd"/>
      <w:r>
        <w:t xml:space="preserve">, MongoDB, Mongoose, React.js, </w:t>
      </w:r>
      <w:proofErr w:type="spellStart"/>
      <w:r>
        <w:t>Sequelize</w:t>
      </w:r>
      <w:proofErr w:type="spellEnd"/>
      <w:r>
        <w:t>, Heroku</w:t>
      </w:r>
    </w:p>
    <w:p w14:paraId="2D44BFCB" w14:textId="77777777" w:rsidR="006270A9" w:rsidRDefault="00867A47">
      <w:pPr>
        <w:pStyle w:val="Heading1"/>
      </w:pPr>
      <w:r>
        <w:t>Notable Projects</w:t>
      </w:r>
    </w:p>
    <w:p w14:paraId="417E8BAA" w14:textId="77777777" w:rsidR="006270A9" w:rsidRDefault="00CF5FA6">
      <w:pPr>
        <w:pStyle w:val="Heading2"/>
      </w:pPr>
      <w:r>
        <w:t>MusixTube</w:t>
      </w:r>
    </w:p>
    <w:p w14:paraId="2EC0C616" w14:textId="77777777" w:rsidR="006270A9" w:rsidRDefault="00CF5FA6" w:rsidP="00D0465E">
      <w:pPr>
        <w:pStyle w:val="ListBullet"/>
        <w:numPr>
          <w:ilvl w:val="0"/>
          <w:numId w:val="26"/>
        </w:numPr>
      </w:pPr>
      <w:proofErr w:type="spellStart"/>
      <w:r w:rsidRPr="00CF5FA6">
        <w:t>MusixTube</w:t>
      </w:r>
      <w:proofErr w:type="spellEnd"/>
      <w:r w:rsidRPr="00CF5FA6">
        <w:t xml:space="preserve"> is a web application that allows a user to enter an artist and be presented with that artist's </w:t>
      </w:r>
      <w:r w:rsidRPr="00CF5FA6">
        <w:t>top</w:t>
      </w:r>
      <w:r>
        <w:t>-rated</w:t>
      </w:r>
      <w:r w:rsidRPr="00CF5FA6">
        <w:t xml:space="preserve"> tracks.</w:t>
      </w:r>
      <w:r>
        <w:t xml:space="preserve"> </w:t>
      </w:r>
      <w:proofErr w:type="spellStart"/>
      <w:r w:rsidRPr="00CF5FA6">
        <w:t>MusixTube</w:t>
      </w:r>
      <w:proofErr w:type="spellEnd"/>
      <w:r w:rsidRPr="00CF5FA6">
        <w:t xml:space="preserve"> uses the </w:t>
      </w:r>
      <w:proofErr w:type="spellStart"/>
      <w:r w:rsidRPr="00CF5FA6">
        <w:t>Musixmatch</w:t>
      </w:r>
      <w:proofErr w:type="spellEnd"/>
      <w:r w:rsidRPr="00CF5FA6">
        <w:t xml:space="preserve"> API and </w:t>
      </w:r>
      <w:proofErr w:type="spellStart"/>
      <w:r w:rsidRPr="00CF5FA6">
        <w:t>Youtube</w:t>
      </w:r>
      <w:proofErr w:type="spellEnd"/>
      <w:r w:rsidRPr="00CF5FA6">
        <w:t xml:space="preserve"> Data API.</w:t>
      </w:r>
    </w:p>
    <w:p w14:paraId="347BFEDA" w14:textId="77777777" w:rsidR="00D0465E" w:rsidRDefault="00D0465E" w:rsidP="00D0465E">
      <w:pPr>
        <w:pStyle w:val="ListBullet"/>
        <w:numPr>
          <w:ilvl w:val="0"/>
          <w:numId w:val="26"/>
        </w:numPr>
      </w:pPr>
      <w:r w:rsidRPr="00D0465E">
        <w:t>https://www.startwithaskateboard.com/MusixTube/</w:t>
      </w:r>
    </w:p>
    <w:p w14:paraId="13ECC844" w14:textId="77777777" w:rsidR="006270A9" w:rsidRDefault="00CF5FA6">
      <w:pPr>
        <w:pStyle w:val="Heading2"/>
      </w:pPr>
      <w:r>
        <w:t>PodSpot</w:t>
      </w:r>
    </w:p>
    <w:p w14:paraId="7DCB8EB9" w14:textId="77777777" w:rsidR="00CF5FA6" w:rsidRDefault="00CF5FA6" w:rsidP="00D0465E">
      <w:pPr>
        <w:pStyle w:val="ListBullet"/>
        <w:numPr>
          <w:ilvl w:val="0"/>
          <w:numId w:val="25"/>
        </w:numPr>
      </w:pPr>
      <w:proofErr w:type="spellStart"/>
      <w:r w:rsidRPr="00CF5FA6">
        <w:t>PodSpot</w:t>
      </w:r>
      <w:proofErr w:type="spellEnd"/>
      <w:r w:rsidRPr="00CF5FA6">
        <w:t xml:space="preserve"> is an app that generates a list of podcasts based on a user's search terms.</w:t>
      </w:r>
      <w:r>
        <w:t xml:space="preserve"> </w:t>
      </w:r>
      <w:proofErr w:type="spellStart"/>
      <w:r w:rsidRPr="00CF5FA6">
        <w:t>PodSpot</w:t>
      </w:r>
      <w:proofErr w:type="spellEnd"/>
      <w:r w:rsidRPr="00CF5FA6">
        <w:t xml:space="preserve"> uses several technologies, most notably Node.js and Handlebars.js.</w:t>
      </w:r>
    </w:p>
    <w:p w14:paraId="052F4DFD" w14:textId="77777777" w:rsidR="00D0465E" w:rsidRDefault="00D0465E" w:rsidP="00D0465E">
      <w:pPr>
        <w:pStyle w:val="ListBullet"/>
        <w:numPr>
          <w:ilvl w:val="0"/>
          <w:numId w:val="25"/>
        </w:numPr>
      </w:pPr>
      <w:r w:rsidRPr="00D0465E">
        <w:t>https://the-podspot.herokuapp.com/</w:t>
      </w:r>
    </w:p>
    <w:p w14:paraId="02CFA347" w14:textId="77777777" w:rsidR="00CF5FA6" w:rsidRDefault="00CF5FA6" w:rsidP="00CF5FA6">
      <w:pPr>
        <w:pStyle w:val="Heading2"/>
      </w:pPr>
      <w:r>
        <w:t>Author List</w:t>
      </w:r>
    </w:p>
    <w:p w14:paraId="72B78F64" w14:textId="77777777" w:rsidR="00CF5FA6" w:rsidRDefault="00CF5FA6" w:rsidP="00D0465E">
      <w:pPr>
        <w:pStyle w:val="ListBullet"/>
        <w:numPr>
          <w:ilvl w:val="0"/>
          <w:numId w:val="24"/>
        </w:numPr>
      </w:pPr>
      <w:r w:rsidRPr="00CF5FA6">
        <w:t>The Author List is a Windows Form Application that is written in C#.</w:t>
      </w:r>
      <w:r>
        <w:t xml:space="preserve"> I</w:t>
      </w:r>
      <w:r w:rsidRPr="00CF5FA6">
        <w:t>t reads a list of authors from a file and displays them in a windows form.</w:t>
      </w:r>
      <w:r>
        <w:t xml:space="preserve"> </w:t>
      </w:r>
      <w:r w:rsidRPr="00CF5FA6">
        <w:t>Users can sort the list, edit any author's information, or add a new author altogether.</w:t>
      </w:r>
    </w:p>
    <w:p w14:paraId="0704DCCE" w14:textId="77777777" w:rsidR="00D0465E" w:rsidRDefault="00D0465E" w:rsidP="00D0465E">
      <w:pPr>
        <w:pStyle w:val="ListBullet"/>
        <w:numPr>
          <w:ilvl w:val="0"/>
          <w:numId w:val="24"/>
        </w:numPr>
      </w:pPr>
      <w:r w:rsidRPr="00D0465E">
        <w:t>https://petergrieve.github.io/cSharpProjects.html</w:t>
      </w:r>
    </w:p>
    <w:p w14:paraId="433F014A" w14:textId="68BB1B4D" w:rsidR="001F210D" w:rsidRDefault="001F210D" w:rsidP="001F210D">
      <w:pPr>
        <w:pStyle w:val="Heading1"/>
      </w:pPr>
      <w:r>
        <w:lastRenderedPageBreak/>
        <w:t>References</w:t>
      </w:r>
    </w:p>
    <w:p w14:paraId="6D1340E5" w14:textId="343B4201" w:rsidR="001F210D" w:rsidRDefault="001F210D" w:rsidP="001F210D">
      <w:r>
        <w:t>References are available on request.</w:t>
      </w:r>
      <w:bookmarkStart w:id="0" w:name="_GoBack"/>
      <w:bookmarkEnd w:id="0"/>
    </w:p>
    <w:p w14:paraId="60977D69" w14:textId="77777777" w:rsidR="00CF5FA6" w:rsidRPr="001B29CF" w:rsidRDefault="00CF5FA6" w:rsidP="00CF5FA6">
      <w:pPr>
        <w:pStyle w:val="ListBullet"/>
        <w:numPr>
          <w:ilvl w:val="0"/>
          <w:numId w:val="0"/>
        </w:numPr>
        <w:ind w:left="216"/>
      </w:pPr>
    </w:p>
    <w:sectPr w:rsidR="00CF5FA6" w:rsidRPr="001B29CF" w:rsidSect="00D252E9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9C719" w14:textId="77777777" w:rsidR="00871FCB" w:rsidRDefault="00871FCB">
      <w:pPr>
        <w:spacing w:after="0"/>
      </w:pPr>
      <w:r>
        <w:separator/>
      </w:r>
    </w:p>
  </w:endnote>
  <w:endnote w:type="continuationSeparator" w:id="0">
    <w:p w14:paraId="58DFE278" w14:textId="77777777" w:rsidR="00871FCB" w:rsidRDefault="00871F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1280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61C72" w14:textId="77777777" w:rsidR="00871FCB" w:rsidRDefault="00871FCB">
      <w:pPr>
        <w:spacing w:after="0"/>
      </w:pPr>
      <w:r>
        <w:separator/>
      </w:r>
    </w:p>
  </w:footnote>
  <w:footnote w:type="continuationSeparator" w:id="0">
    <w:p w14:paraId="3E72CE4E" w14:textId="77777777" w:rsidR="00871FCB" w:rsidRDefault="00871F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124867"/>
    <w:multiLevelType w:val="hybridMultilevel"/>
    <w:tmpl w:val="98E41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F3508B"/>
    <w:multiLevelType w:val="hybridMultilevel"/>
    <w:tmpl w:val="55EEDFF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3527DA1"/>
    <w:multiLevelType w:val="hybridMultilevel"/>
    <w:tmpl w:val="AD6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2"/>
  </w:num>
  <w:num w:numId="20">
    <w:abstractNumId w:val="19"/>
  </w:num>
  <w:num w:numId="21">
    <w:abstractNumId w:val="11"/>
  </w:num>
  <w:num w:numId="22">
    <w:abstractNumId w:val="15"/>
  </w:num>
  <w:num w:numId="23">
    <w:abstractNumId w:val="21"/>
  </w:num>
  <w:num w:numId="24">
    <w:abstractNumId w:val="16"/>
  </w:num>
  <w:num w:numId="25">
    <w:abstractNumId w:val="13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E9"/>
    <w:rsid w:val="000A4F59"/>
    <w:rsid w:val="00141A4C"/>
    <w:rsid w:val="001B29CF"/>
    <w:rsid w:val="001F210D"/>
    <w:rsid w:val="0028220F"/>
    <w:rsid w:val="00356C14"/>
    <w:rsid w:val="00617B26"/>
    <w:rsid w:val="006270A9"/>
    <w:rsid w:val="00675956"/>
    <w:rsid w:val="00681034"/>
    <w:rsid w:val="00816216"/>
    <w:rsid w:val="00867A47"/>
    <w:rsid w:val="00871FCB"/>
    <w:rsid w:val="0087734B"/>
    <w:rsid w:val="009D5933"/>
    <w:rsid w:val="00BD768D"/>
    <w:rsid w:val="00C61F8E"/>
    <w:rsid w:val="00CF5FA6"/>
    <w:rsid w:val="00D0465E"/>
    <w:rsid w:val="00D252E9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F0F6D"/>
  <w15:chartTrackingRefBased/>
  <w15:docId w15:val="{14DBD8AA-8846-4C4E-B73F-0B1ADCAA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5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ergrieve33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eter-grieve-73687516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etergrieve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A5E7CABD5B446C9BA5D5E9ED326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9715B-7239-4053-B87E-126EC255A52A}"/>
      </w:docPartPr>
      <w:docPartBody>
        <w:p w:rsidR="00000000" w:rsidRDefault="00FF3A48">
          <w:pPr>
            <w:pStyle w:val="0A5E7CABD5B446C9BA5D5E9ED326703A"/>
          </w:pPr>
          <w:r>
            <w:t>Objective</w:t>
          </w:r>
        </w:p>
      </w:docPartBody>
    </w:docPart>
    <w:docPart>
      <w:docPartPr>
        <w:name w:val="24376AADF002493B95595E40D7494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18DDD-5B48-48DC-B48F-404A3A7C0978}"/>
      </w:docPartPr>
      <w:docPartBody>
        <w:p w:rsidR="00000000" w:rsidRDefault="00FF3A48">
          <w:pPr>
            <w:pStyle w:val="24376AADF002493B95595E40D7494AC7"/>
          </w:pPr>
          <w:r>
            <w:t>Education</w:t>
          </w:r>
        </w:p>
      </w:docPartBody>
    </w:docPart>
    <w:docPart>
      <w:docPartPr>
        <w:name w:val="6AD2EE748079413CB3936A92B2BB8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EF43F-552B-4B59-8028-35A18F3756AD}"/>
      </w:docPartPr>
      <w:docPartBody>
        <w:p w:rsidR="00000000" w:rsidRDefault="00FF3A48">
          <w:pPr>
            <w:pStyle w:val="6AD2EE748079413CB3936A92B2BB8766"/>
          </w:pPr>
          <w:r>
            <w:t xml:space="preserve">Skills &amp; </w:t>
          </w:r>
          <w:r>
            <w:t>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48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C3C430365C4E178315CC7EB50ED57A">
    <w:name w:val="4CC3C430365C4E178315CC7EB50ED57A"/>
  </w:style>
  <w:style w:type="paragraph" w:customStyle="1" w:styleId="5ADC29E24FF04A00A39D30DFB41CBDCA">
    <w:name w:val="5ADC29E24FF04A00A39D30DFB41CBDCA"/>
  </w:style>
  <w:style w:type="paragraph" w:customStyle="1" w:styleId="056647126C8546EE9E510A730CCC0F46">
    <w:name w:val="056647126C8546EE9E510A730CCC0F46"/>
  </w:style>
  <w:style w:type="paragraph" w:customStyle="1" w:styleId="93144F4AA2764D8F8517739A827A471D">
    <w:name w:val="93144F4AA2764D8F8517739A827A471D"/>
  </w:style>
  <w:style w:type="paragraph" w:customStyle="1" w:styleId="0A5E7CABD5B446C9BA5D5E9ED326703A">
    <w:name w:val="0A5E7CABD5B446C9BA5D5E9ED326703A"/>
  </w:style>
  <w:style w:type="paragraph" w:customStyle="1" w:styleId="1220EEF4688E4236A69663088478D164">
    <w:name w:val="1220EEF4688E4236A69663088478D164"/>
  </w:style>
  <w:style w:type="paragraph" w:customStyle="1" w:styleId="24376AADF002493B95595E40D7494AC7">
    <w:name w:val="24376AADF002493B95595E40D7494AC7"/>
  </w:style>
  <w:style w:type="paragraph" w:customStyle="1" w:styleId="3712D3A659D840B6BD3372B1C201E651">
    <w:name w:val="3712D3A659D840B6BD3372B1C201E651"/>
  </w:style>
  <w:style w:type="paragraph" w:customStyle="1" w:styleId="3DDFC939F7BB43F189905CC1A978EAD4">
    <w:name w:val="3DDFC939F7BB43F189905CC1A978EAD4"/>
  </w:style>
  <w:style w:type="paragraph" w:customStyle="1" w:styleId="7C962024192640E5B9BAA88683153FA7">
    <w:name w:val="7C962024192640E5B9BAA88683153FA7"/>
  </w:style>
  <w:style w:type="paragraph" w:customStyle="1" w:styleId="2D82BD99CBA94D83AB00943F8FCE8751">
    <w:name w:val="2D82BD99CBA94D83AB00943F8FCE8751"/>
  </w:style>
  <w:style w:type="paragraph" w:customStyle="1" w:styleId="CD3F0BBBD66E4196ADADC3B03F02D6D4">
    <w:name w:val="CD3F0BBBD66E4196ADADC3B03F02D6D4"/>
  </w:style>
  <w:style w:type="paragraph" w:customStyle="1" w:styleId="D0074208A74648B594DF96D27B856EC3">
    <w:name w:val="D0074208A74648B594DF96D27B856EC3"/>
  </w:style>
  <w:style w:type="paragraph" w:customStyle="1" w:styleId="637C9C189D974113B611CE96E735848D">
    <w:name w:val="637C9C189D974113B611CE96E735848D"/>
  </w:style>
  <w:style w:type="paragraph" w:customStyle="1" w:styleId="7DB44312B6BD48D4A2B21E29FE55720D">
    <w:name w:val="7DB44312B6BD48D4A2B21E29FE55720D"/>
  </w:style>
  <w:style w:type="paragraph" w:customStyle="1" w:styleId="6AD2EE748079413CB3936A92B2BB8766">
    <w:name w:val="6AD2EE748079413CB3936A92B2BB8766"/>
  </w:style>
  <w:style w:type="paragraph" w:customStyle="1" w:styleId="19F364822F054F9BA57D0AE8C54196B1">
    <w:name w:val="19F364822F054F9BA57D0AE8C54196B1"/>
  </w:style>
  <w:style w:type="paragraph" w:customStyle="1" w:styleId="072E053A7AC64199A262410AA820ED5C">
    <w:name w:val="072E053A7AC64199A262410AA820ED5C"/>
  </w:style>
  <w:style w:type="paragraph" w:customStyle="1" w:styleId="CE57F24F05E84A30905E8C92B0A55492">
    <w:name w:val="CE57F24F05E84A30905E8C92B0A55492"/>
  </w:style>
  <w:style w:type="paragraph" w:customStyle="1" w:styleId="33183E9981E54ACAB1038D68543EDCE9">
    <w:name w:val="33183E9981E54ACAB1038D68543EDCE9"/>
  </w:style>
  <w:style w:type="paragraph" w:customStyle="1" w:styleId="C88D52BD1B7A4552B52C5E7AA1E314A8">
    <w:name w:val="C88D52BD1B7A4552B52C5E7AA1E314A8"/>
  </w:style>
  <w:style w:type="paragraph" w:customStyle="1" w:styleId="39E3A7C7DD744BC8A530FA475EB71F04">
    <w:name w:val="39E3A7C7DD744BC8A530FA475EB71F04"/>
  </w:style>
  <w:style w:type="paragraph" w:customStyle="1" w:styleId="C8C0300CF5C04597A25CA8665AA05EF0">
    <w:name w:val="C8C0300CF5C04597A25CA8665AA05EF0"/>
  </w:style>
  <w:style w:type="paragraph" w:customStyle="1" w:styleId="5A8E84BDB75C431B8ABFD32A8C5BC11F">
    <w:name w:val="5A8E84BDB75C431B8ABFD32A8C5BC11F"/>
  </w:style>
  <w:style w:type="paragraph" w:customStyle="1" w:styleId="92319DC9305C4ADD90317F396991B22D">
    <w:name w:val="92319DC9305C4ADD90317F396991B22D"/>
  </w:style>
  <w:style w:type="paragraph" w:customStyle="1" w:styleId="71D832D1CA174B1094837DFF66F7441D">
    <w:name w:val="71D832D1CA174B1094837DFF66F7441D"/>
  </w:style>
  <w:style w:type="paragraph" w:customStyle="1" w:styleId="4C20D58B2AA649ECAFDF28A25B9BD9A1">
    <w:name w:val="4C20D58B2AA649ECAFDF28A25B9BD9A1"/>
  </w:style>
  <w:style w:type="paragraph" w:customStyle="1" w:styleId="CCD4842EEF71451C90829958CB83F764">
    <w:name w:val="CCD4842EEF71451C90829958CB83F764"/>
  </w:style>
  <w:style w:type="paragraph" w:customStyle="1" w:styleId="11A315497A49438E81E9E51506EB5333">
    <w:name w:val="11A315497A49438E81E9E51506EB5333"/>
  </w:style>
  <w:style w:type="paragraph" w:customStyle="1" w:styleId="FFA42FA1DBB54A1C9231A7570C76B4E9">
    <w:name w:val="FFA42FA1DBB54A1C9231A7570C76B4E9"/>
  </w:style>
  <w:style w:type="paragraph" w:customStyle="1" w:styleId="A6D5A3081ACF49968053BE20E2B476A4">
    <w:name w:val="A6D5A3081ACF49968053BE20E2B476A4"/>
  </w:style>
  <w:style w:type="paragraph" w:customStyle="1" w:styleId="E061D17CFA23477DA64D2C2DD58DE186">
    <w:name w:val="E061D17CFA23477DA64D2C2DD58DE186"/>
  </w:style>
  <w:style w:type="paragraph" w:customStyle="1" w:styleId="F5D0C45256134699B47919AA678D22F5">
    <w:name w:val="F5D0C45256134699B47919AA678D2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27155-B4F4-4325-A669-E44B87A15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34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 Grieve</dc:creator>
  <cp:keywords/>
  <cp:lastModifiedBy>Peter Grieve</cp:lastModifiedBy>
  <cp:revision>2</cp:revision>
  <dcterms:created xsi:type="dcterms:W3CDTF">2018-11-08T22:27:00Z</dcterms:created>
  <dcterms:modified xsi:type="dcterms:W3CDTF">2018-11-08T23:05:00Z</dcterms:modified>
  <cp:version/>
</cp:coreProperties>
</file>